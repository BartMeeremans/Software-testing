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FD15" w14:textId="77777777" w:rsidR="00A63C5D" w:rsidRDefault="00604782" w:rsidP="00604782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07A8A8" wp14:editId="1FDE2FD8">
            <wp:extent cx="4324350" cy="1271359"/>
            <wp:effectExtent l="0" t="0" r="0" b="0"/>
            <wp:docPr id="1" name="Afbeelding 1" descr="Afbeeldingsresultaat voor odise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dise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195" w14:textId="77777777" w:rsidR="00604782" w:rsidRDefault="00604782" w:rsidP="00604782">
      <w:pPr>
        <w:jc w:val="right"/>
        <w:rPr>
          <w:rFonts w:ascii="Arial" w:hAnsi="Arial" w:cs="Arial"/>
          <w:sz w:val="28"/>
          <w:szCs w:val="24"/>
        </w:rPr>
      </w:pPr>
    </w:p>
    <w:p w14:paraId="6BDF3862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6D82FDD6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5550ECDB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C9B7FFA" w14:textId="77777777" w:rsidR="00604782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4895B50" w14:textId="7248BDC6" w:rsidR="00604782" w:rsidRDefault="00DA7BEF" w:rsidP="00604782"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sz w:val="40"/>
          <w:szCs w:val="32"/>
        </w:rPr>
        <w:t>API documentatie</w:t>
      </w:r>
    </w:p>
    <w:p w14:paraId="7480B618" w14:textId="449F88AD" w:rsidR="00604782" w:rsidRDefault="00DA7BEF" w:rsidP="006047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Recipe </w:t>
      </w:r>
      <w:r w:rsidR="00B0632D">
        <w:rPr>
          <w:rFonts w:ascii="Arial" w:hAnsi="Arial" w:cs="Arial"/>
          <w:sz w:val="32"/>
          <w:szCs w:val="32"/>
        </w:rPr>
        <w:t>API</w:t>
      </w:r>
    </w:p>
    <w:p w14:paraId="08D6B31A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2FA1B401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9834FBF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D9733DE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5CADB18D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0E814944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10E45D6B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23E08FB0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78F52727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6FEC09A9" w14:textId="77777777" w:rsidR="00604782" w:rsidRDefault="00604782" w:rsidP="00604782">
      <w:pPr>
        <w:rPr>
          <w:rFonts w:ascii="Arial" w:hAnsi="Arial" w:cs="Arial"/>
          <w:sz w:val="32"/>
          <w:szCs w:val="32"/>
        </w:rPr>
      </w:pPr>
    </w:p>
    <w:p w14:paraId="4D3B9A65" w14:textId="77777777" w:rsidR="00604782" w:rsidRPr="00604782" w:rsidRDefault="00604782" w:rsidP="00604782">
      <w:pPr>
        <w:rPr>
          <w:rFonts w:ascii="Arial" w:hAnsi="Arial" w:cs="Arial"/>
          <w:b/>
          <w:sz w:val="24"/>
          <w:szCs w:val="32"/>
        </w:rPr>
      </w:pPr>
      <w:r w:rsidRPr="00604782">
        <w:rPr>
          <w:rFonts w:ascii="Arial" w:hAnsi="Arial" w:cs="Arial"/>
          <w:b/>
          <w:sz w:val="24"/>
          <w:szCs w:val="32"/>
        </w:rPr>
        <w:t>Bart Meeremans</w:t>
      </w:r>
    </w:p>
    <w:p w14:paraId="029EF43B" w14:textId="77777777" w:rsidR="00604782" w:rsidRPr="00604782" w:rsidRDefault="00604782" w:rsidP="00604782">
      <w:pPr>
        <w:rPr>
          <w:rFonts w:ascii="Arial" w:hAnsi="Arial" w:cs="Arial"/>
          <w:sz w:val="24"/>
          <w:szCs w:val="32"/>
        </w:rPr>
      </w:pPr>
      <w:r w:rsidRPr="00604782">
        <w:rPr>
          <w:rFonts w:ascii="Arial" w:hAnsi="Arial" w:cs="Arial"/>
          <w:sz w:val="24"/>
          <w:szCs w:val="32"/>
        </w:rPr>
        <w:t>bachelor – Toegepaste informatica</w:t>
      </w:r>
    </w:p>
    <w:p w14:paraId="1717AD5A" w14:textId="1E074EB1" w:rsidR="00604782" w:rsidRPr="00604782" w:rsidRDefault="00865B19" w:rsidP="00865B1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Software testing</w:t>
      </w:r>
    </w:p>
    <w:p w14:paraId="02620AAC" w14:textId="77777777" w:rsidR="00604782" w:rsidRPr="00604782" w:rsidRDefault="00604782" w:rsidP="00604782">
      <w:pPr>
        <w:rPr>
          <w:rFonts w:ascii="Arial" w:hAnsi="Arial" w:cs="Arial"/>
          <w:szCs w:val="32"/>
        </w:rPr>
      </w:pPr>
    </w:p>
    <w:p w14:paraId="06402C13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6E7823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A7C2482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7916F4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167181D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7B14ED25" w14:textId="77777777" w:rsidR="00DE289D" w:rsidRDefault="00DE289D" w:rsidP="00DE289D">
      <w:p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DE289D">
        <w:rPr>
          <w:rFonts w:ascii="Arial" w:hAnsi="Arial" w:cs="Arial"/>
          <w:sz w:val="24"/>
          <w:szCs w:val="24"/>
        </w:rPr>
        <w:tab/>
      </w:r>
    </w:p>
    <w:p w14:paraId="6CDA91C2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816C04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3BDB46E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63CB17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4171D583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4718D8E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F461FB7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03B6461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186C038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0988FC2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73E863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4B0A7B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81F750B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9DA051C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5C02BC0B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6FF4C6AA" w14:textId="77777777" w:rsidR="00DE289D" w:rsidRP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1C764B57" w14:textId="77777777" w:rsid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01350B85" w14:textId="77777777" w:rsidR="00DE289D" w:rsidRPr="00DE289D" w:rsidRDefault="00DE289D" w:rsidP="00DE289D">
      <w:pPr>
        <w:tabs>
          <w:tab w:val="left" w:pos="29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DE289D" w:rsidRPr="00DE28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913B3" w14:textId="77777777" w:rsidR="003032B3" w:rsidRDefault="003032B3" w:rsidP="007F7597">
      <w:pPr>
        <w:spacing w:after="0" w:line="240" w:lineRule="auto"/>
      </w:pPr>
      <w:r>
        <w:separator/>
      </w:r>
    </w:p>
  </w:endnote>
  <w:endnote w:type="continuationSeparator" w:id="0">
    <w:p w14:paraId="41DE0938" w14:textId="77777777" w:rsidR="003032B3" w:rsidRDefault="003032B3" w:rsidP="007F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28FA" w14:textId="77777777" w:rsidR="00B0632D" w:rsidRDefault="00B0632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D7D05" w14:textId="77777777" w:rsidR="00235291" w:rsidRDefault="00235291" w:rsidP="00604782">
    <w:pPr>
      <w:pStyle w:val="Voettekst"/>
      <w:pBdr>
        <w:top w:val="single" w:sz="4" w:space="1" w:color="auto"/>
      </w:pBdr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Schooljaar 20</w:t>
    </w:r>
    <w:r w:rsidR="003F7A43">
      <w:rPr>
        <w:rFonts w:ascii="Arial" w:hAnsi="Arial" w:cs="Arial"/>
        <w:sz w:val="24"/>
        <w:szCs w:val="24"/>
      </w:rPr>
      <w:t>21</w:t>
    </w:r>
    <w:r w:rsidRPr="00DE289D">
      <w:rPr>
        <w:rFonts w:ascii="Arial" w:hAnsi="Arial" w:cs="Arial"/>
        <w:sz w:val="24"/>
        <w:szCs w:val="24"/>
      </w:rPr>
      <w:t>-202</w:t>
    </w:r>
    <w:r w:rsidR="003F7A43">
      <w:rPr>
        <w:rFonts w:ascii="Arial" w:hAnsi="Arial" w:cs="Arial"/>
        <w:sz w:val="24"/>
        <w:szCs w:val="24"/>
      </w:rPr>
      <w:t>2</w:t>
    </w:r>
  </w:p>
  <w:p w14:paraId="71B1FDB5" w14:textId="77777777" w:rsidR="00235291" w:rsidRPr="00DE289D" w:rsidRDefault="003F7A43" w:rsidP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333333"/>
        <w:sz w:val="24"/>
        <w:szCs w:val="24"/>
        <w:shd w:val="clear" w:color="auto" w:fill="FFFFFF"/>
      </w:rPr>
      <w:t>3Ti1</w:t>
    </w:r>
  </w:p>
  <w:p w14:paraId="545F013D" w14:textId="77777777" w:rsidR="00235291" w:rsidRDefault="0023529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55A63" w14:textId="77777777" w:rsidR="00B0632D" w:rsidRDefault="00B0632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CF40" w14:textId="77777777" w:rsidR="003032B3" w:rsidRDefault="003032B3" w:rsidP="007F7597">
      <w:pPr>
        <w:spacing w:after="0" w:line="240" w:lineRule="auto"/>
      </w:pPr>
      <w:r>
        <w:separator/>
      </w:r>
    </w:p>
  </w:footnote>
  <w:footnote w:type="continuationSeparator" w:id="0">
    <w:p w14:paraId="23AC0DD4" w14:textId="77777777" w:rsidR="003032B3" w:rsidRDefault="003032B3" w:rsidP="007F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5752" w14:textId="77777777" w:rsidR="00B0632D" w:rsidRDefault="00B0632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9368" w14:textId="77777777" w:rsidR="007F7597" w:rsidRDefault="007F7597">
    <w:pPr>
      <w:pStyle w:val="Koptekst"/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Bart Meeremans</w:t>
    </w:r>
    <w:r w:rsidRPr="00DE289D">
      <w:rPr>
        <w:rFonts w:ascii="Arial" w:hAnsi="Arial" w:cs="Arial"/>
        <w:sz w:val="24"/>
        <w:szCs w:val="24"/>
      </w:rPr>
      <w:tab/>
    </w:r>
    <w:r w:rsidRPr="00DE289D">
      <w:rPr>
        <w:rFonts w:ascii="Arial" w:hAnsi="Arial" w:cs="Arial"/>
        <w:sz w:val="24"/>
        <w:szCs w:val="24"/>
      </w:rPr>
      <w:tab/>
      <w:t>Toegepaste informatica</w:t>
    </w:r>
  </w:p>
  <w:p w14:paraId="0A92D9B2" w14:textId="28C15334" w:rsidR="00235291" w:rsidRPr="00DE289D" w:rsidRDefault="00235291" w:rsidP="00604782">
    <w:pPr>
      <w:pStyle w:val="Koptekst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v</w:t>
    </w:r>
    <w:r w:rsidRPr="00DE289D">
      <w:rPr>
        <w:rFonts w:ascii="Arial" w:hAnsi="Arial" w:cs="Arial"/>
        <w:sz w:val="24"/>
        <w:szCs w:val="24"/>
      </w:rPr>
      <w:t>ak:</w:t>
    </w:r>
    <w:r w:rsidR="00B0632D">
      <w:rPr>
        <w:rFonts w:ascii="Arial" w:hAnsi="Arial" w:cs="Arial"/>
        <w:sz w:val="24"/>
        <w:szCs w:val="24"/>
      </w:rPr>
      <w:t>Software testing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r0794739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  <w:p w14:paraId="3EB63E22" w14:textId="77777777" w:rsidR="00235291" w:rsidRPr="00DE289D" w:rsidRDefault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1E90" w14:textId="77777777" w:rsidR="00B0632D" w:rsidRDefault="00B0632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9"/>
    <w:rsid w:val="00235291"/>
    <w:rsid w:val="003032B3"/>
    <w:rsid w:val="003F7A43"/>
    <w:rsid w:val="005624A8"/>
    <w:rsid w:val="00604782"/>
    <w:rsid w:val="006512B3"/>
    <w:rsid w:val="007F7597"/>
    <w:rsid w:val="00865B19"/>
    <w:rsid w:val="00B0632D"/>
    <w:rsid w:val="00D560A4"/>
    <w:rsid w:val="00DA7BEF"/>
    <w:rsid w:val="00DE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8AB6"/>
  <w15:chartTrackingRefBased/>
  <w15:docId w15:val="{2FCE13DC-F3AB-4725-AFDA-E19CF83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7597"/>
  </w:style>
  <w:style w:type="paragraph" w:styleId="Voettekst">
    <w:name w:val="footer"/>
    <w:basedOn w:val="Standaard"/>
    <w:link w:val="Voet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7597"/>
  </w:style>
  <w:style w:type="paragraph" w:styleId="Ballontekst">
    <w:name w:val="Balloon Text"/>
    <w:basedOn w:val="Standaard"/>
    <w:link w:val="BallontekstChar"/>
    <w:uiPriority w:val="99"/>
    <w:semiHidden/>
    <w:unhideWhenUsed/>
    <w:rsid w:val="00604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4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m\OneDrive\school\3tl\voorblad%20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voorblad sjabloon.dotx</Template>
  <TotalTime>2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meeremans</dc:creator>
  <cp:keywords/>
  <dc:description/>
  <cp:lastModifiedBy>bart meeremans</cp:lastModifiedBy>
  <cp:revision>3</cp:revision>
  <dcterms:created xsi:type="dcterms:W3CDTF">2021-10-03T09:46:00Z</dcterms:created>
  <dcterms:modified xsi:type="dcterms:W3CDTF">2021-10-03T09:48:00Z</dcterms:modified>
</cp:coreProperties>
</file>