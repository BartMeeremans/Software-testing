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3FD15" w14:textId="77777777" w:rsidR="00A63C5D" w:rsidRPr="00C038F5" w:rsidRDefault="00604782" w:rsidP="00604782">
      <w:pPr>
        <w:jc w:val="right"/>
        <w:rPr>
          <w:rFonts w:ascii="Arial" w:hAnsi="Arial" w:cs="Arial"/>
          <w:sz w:val="24"/>
          <w:szCs w:val="24"/>
        </w:rPr>
      </w:pPr>
      <w:r w:rsidRPr="00C038F5">
        <w:rPr>
          <w:noProof/>
        </w:rPr>
        <w:drawing>
          <wp:inline distT="0" distB="0" distL="0" distR="0" wp14:anchorId="6B07A8A8" wp14:editId="1FDE2FD8">
            <wp:extent cx="4324350" cy="1271359"/>
            <wp:effectExtent l="0" t="0" r="0" b="0"/>
            <wp:docPr id="1" name="Afbeelding 1" descr="Afbeeldingsresultaat voor odise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odise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271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0C195" w14:textId="77777777" w:rsidR="00604782" w:rsidRPr="00C038F5" w:rsidRDefault="00604782" w:rsidP="00604782">
      <w:pPr>
        <w:jc w:val="right"/>
        <w:rPr>
          <w:rFonts w:ascii="Arial" w:hAnsi="Arial" w:cs="Arial"/>
          <w:sz w:val="28"/>
          <w:szCs w:val="24"/>
        </w:rPr>
      </w:pPr>
    </w:p>
    <w:p w14:paraId="6BDF3862" w14:textId="77777777" w:rsidR="00604782" w:rsidRPr="00C038F5" w:rsidRDefault="00604782" w:rsidP="00604782">
      <w:pPr>
        <w:jc w:val="right"/>
        <w:rPr>
          <w:rFonts w:ascii="Arial" w:hAnsi="Arial" w:cs="Arial"/>
          <w:sz w:val="24"/>
          <w:szCs w:val="24"/>
        </w:rPr>
      </w:pPr>
    </w:p>
    <w:p w14:paraId="6D82FDD6" w14:textId="77777777" w:rsidR="00604782" w:rsidRPr="00C038F5" w:rsidRDefault="00604782" w:rsidP="00604782">
      <w:pPr>
        <w:jc w:val="right"/>
        <w:rPr>
          <w:rFonts w:ascii="Arial" w:hAnsi="Arial" w:cs="Arial"/>
          <w:sz w:val="24"/>
          <w:szCs w:val="24"/>
        </w:rPr>
      </w:pPr>
    </w:p>
    <w:p w14:paraId="5550ECDB" w14:textId="77777777" w:rsidR="00604782" w:rsidRPr="00C038F5" w:rsidRDefault="00604782" w:rsidP="00604782">
      <w:pPr>
        <w:jc w:val="right"/>
        <w:rPr>
          <w:rFonts w:ascii="Arial" w:hAnsi="Arial" w:cs="Arial"/>
          <w:sz w:val="24"/>
          <w:szCs w:val="24"/>
        </w:rPr>
      </w:pPr>
    </w:p>
    <w:p w14:paraId="1C9B7FFA" w14:textId="77777777" w:rsidR="00604782" w:rsidRPr="00C038F5" w:rsidRDefault="00604782" w:rsidP="00604782">
      <w:pPr>
        <w:jc w:val="right"/>
        <w:rPr>
          <w:rFonts w:ascii="Arial" w:hAnsi="Arial" w:cs="Arial"/>
          <w:sz w:val="24"/>
          <w:szCs w:val="24"/>
        </w:rPr>
      </w:pPr>
    </w:p>
    <w:p w14:paraId="14895B50" w14:textId="378199BC" w:rsidR="00604782" w:rsidRPr="00C038F5" w:rsidRDefault="00B0632D" w:rsidP="00604782">
      <w:pPr>
        <w:rPr>
          <w:rFonts w:ascii="Arial" w:hAnsi="Arial" w:cs="Arial"/>
          <w:b/>
          <w:sz w:val="40"/>
          <w:szCs w:val="32"/>
        </w:rPr>
      </w:pPr>
      <w:r w:rsidRPr="00C038F5">
        <w:rPr>
          <w:rFonts w:ascii="Arial" w:hAnsi="Arial" w:cs="Arial"/>
          <w:b/>
          <w:sz w:val="40"/>
          <w:szCs w:val="32"/>
        </w:rPr>
        <w:t>Software testing</w:t>
      </w:r>
    </w:p>
    <w:p w14:paraId="7480B618" w14:textId="3CE0A2F8" w:rsidR="00604782" w:rsidRPr="00C038F5" w:rsidRDefault="00B0632D" w:rsidP="00604782">
      <w:pPr>
        <w:rPr>
          <w:rFonts w:ascii="Arial" w:hAnsi="Arial" w:cs="Arial"/>
          <w:sz w:val="32"/>
          <w:szCs w:val="32"/>
        </w:rPr>
      </w:pPr>
      <w:r w:rsidRPr="00C038F5">
        <w:rPr>
          <w:rFonts w:ascii="Arial" w:hAnsi="Arial" w:cs="Arial"/>
          <w:sz w:val="32"/>
          <w:szCs w:val="32"/>
        </w:rPr>
        <w:t>API</w:t>
      </w:r>
    </w:p>
    <w:p w14:paraId="08D6B31A" w14:textId="77777777" w:rsidR="00604782" w:rsidRPr="00C038F5" w:rsidRDefault="00604782" w:rsidP="00604782">
      <w:pPr>
        <w:rPr>
          <w:rFonts w:ascii="Arial" w:hAnsi="Arial" w:cs="Arial"/>
          <w:sz w:val="32"/>
          <w:szCs w:val="32"/>
        </w:rPr>
      </w:pPr>
    </w:p>
    <w:p w14:paraId="2FA1B401" w14:textId="77777777" w:rsidR="00604782" w:rsidRPr="00C038F5" w:rsidRDefault="00604782" w:rsidP="00604782">
      <w:pPr>
        <w:rPr>
          <w:rFonts w:ascii="Arial" w:hAnsi="Arial" w:cs="Arial"/>
          <w:sz w:val="32"/>
          <w:szCs w:val="32"/>
        </w:rPr>
      </w:pPr>
    </w:p>
    <w:p w14:paraId="69834FBF" w14:textId="77777777" w:rsidR="00604782" w:rsidRPr="00C038F5" w:rsidRDefault="00604782" w:rsidP="00604782">
      <w:pPr>
        <w:rPr>
          <w:rFonts w:ascii="Arial" w:hAnsi="Arial" w:cs="Arial"/>
          <w:sz w:val="32"/>
          <w:szCs w:val="32"/>
        </w:rPr>
      </w:pPr>
    </w:p>
    <w:p w14:paraId="6D9733DE" w14:textId="77777777" w:rsidR="00604782" w:rsidRPr="00C038F5" w:rsidRDefault="00604782" w:rsidP="00604782">
      <w:pPr>
        <w:rPr>
          <w:rFonts w:ascii="Arial" w:hAnsi="Arial" w:cs="Arial"/>
          <w:sz w:val="32"/>
          <w:szCs w:val="32"/>
        </w:rPr>
      </w:pPr>
    </w:p>
    <w:p w14:paraId="5CADB18D" w14:textId="77777777" w:rsidR="00604782" w:rsidRPr="00C038F5" w:rsidRDefault="00604782" w:rsidP="00604782">
      <w:pPr>
        <w:rPr>
          <w:rFonts w:ascii="Arial" w:hAnsi="Arial" w:cs="Arial"/>
          <w:sz w:val="32"/>
          <w:szCs w:val="32"/>
        </w:rPr>
      </w:pPr>
    </w:p>
    <w:p w14:paraId="0E814944" w14:textId="77777777" w:rsidR="00604782" w:rsidRPr="00C038F5" w:rsidRDefault="00604782" w:rsidP="00604782">
      <w:pPr>
        <w:rPr>
          <w:rFonts w:ascii="Arial" w:hAnsi="Arial" w:cs="Arial"/>
          <w:sz w:val="32"/>
          <w:szCs w:val="32"/>
        </w:rPr>
      </w:pPr>
    </w:p>
    <w:p w14:paraId="10E45D6B" w14:textId="77777777" w:rsidR="00604782" w:rsidRPr="00C038F5" w:rsidRDefault="00604782" w:rsidP="00604782">
      <w:pPr>
        <w:rPr>
          <w:rFonts w:ascii="Arial" w:hAnsi="Arial" w:cs="Arial"/>
          <w:sz w:val="32"/>
          <w:szCs w:val="32"/>
        </w:rPr>
      </w:pPr>
    </w:p>
    <w:p w14:paraId="23E08FB0" w14:textId="77777777" w:rsidR="00604782" w:rsidRPr="00C038F5" w:rsidRDefault="00604782" w:rsidP="00604782">
      <w:pPr>
        <w:rPr>
          <w:rFonts w:ascii="Arial" w:hAnsi="Arial" w:cs="Arial"/>
          <w:sz w:val="32"/>
          <w:szCs w:val="32"/>
        </w:rPr>
      </w:pPr>
    </w:p>
    <w:p w14:paraId="78F52727" w14:textId="77777777" w:rsidR="00604782" w:rsidRPr="00C038F5" w:rsidRDefault="00604782" w:rsidP="00604782">
      <w:pPr>
        <w:rPr>
          <w:rFonts w:ascii="Arial" w:hAnsi="Arial" w:cs="Arial"/>
          <w:sz w:val="32"/>
          <w:szCs w:val="32"/>
        </w:rPr>
      </w:pPr>
    </w:p>
    <w:p w14:paraId="6FEC09A9" w14:textId="77777777" w:rsidR="00604782" w:rsidRPr="00C038F5" w:rsidRDefault="00604782" w:rsidP="00604782">
      <w:pPr>
        <w:rPr>
          <w:rFonts w:ascii="Arial" w:hAnsi="Arial" w:cs="Arial"/>
          <w:sz w:val="32"/>
          <w:szCs w:val="32"/>
        </w:rPr>
      </w:pPr>
    </w:p>
    <w:p w14:paraId="4D3B9A65" w14:textId="77777777" w:rsidR="00604782" w:rsidRPr="00C038F5" w:rsidRDefault="00604782" w:rsidP="00604782">
      <w:pPr>
        <w:rPr>
          <w:rFonts w:ascii="Arial" w:hAnsi="Arial" w:cs="Arial"/>
          <w:b/>
          <w:sz w:val="24"/>
          <w:szCs w:val="32"/>
        </w:rPr>
      </w:pPr>
      <w:r w:rsidRPr="00C038F5">
        <w:rPr>
          <w:rFonts w:ascii="Arial" w:hAnsi="Arial" w:cs="Arial"/>
          <w:b/>
          <w:sz w:val="24"/>
          <w:szCs w:val="32"/>
        </w:rPr>
        <w:t>Bart Meeremans</w:t>
      </w:r>
    </w:p>
    <w:p w14:paraId="029EF43B" w14:textId="77777777" w:rsidR="00604782" w:rsidRPr="00C038F5" w:rsidRDefault="00604782" w:rsidP="00604782">
      <w:pPr>
        <w:rPr>
          <w:rFonts w:ascii="Arial" w:hAnsi="Arial" w:cs="Arial"/>
          <w:sz w:val="24"/>
          <w:szCs w:val="32"/>
        </w:rPr>
      </w:pPr>
      <w:r w:rsidRPr="00C038F5">
        <w:rPr>
          <w:rFonts w:ascii="Arial" w:hAnsi="Arial" w:cs="Arial"/>
          <w:sz w:val="24"/>
          <w:szCs w:val="32"/>
        </w:rPr>
        <w:t>bachelor – Toegepaste informatica</w:t>
      </w:r>
    </w:p>
    <w:p w14:paraId="1717AD5A" w14:textId="1E074EB1" w:rsidR="00604782" w:rsidRPr="00C038F5" w:rsidRDefault="00865B19" w:rsidP="00865B19">
      <w:pPr>
        <w:rPr>
          <w:rFonts w:ascii="Arial" w:hAnsi="Arial" w:cs="Arial"/>
          <w:sz w:val="24"/>
          <w:szCs w:val="32"/>
        </w:rPr>
      </w:pPr>
      <w:r w:rsidRPr="00C038F5">
        <w:rPr>
          <w:rFonts w:ascii="Arial" w:hAnsi="Arial" w:cs="Arial"/>
          <w:b/>
          <w:sz w:val="24"/>
          <w:szCs w:val="32"/>
        </w:rPr>
        <w:t>Software testing</w:t>
      </w:r>
    </w:p>
    <w:p w14:paraId="02620AAC" w14:textId="77777777" w:rsidR="00604782" w:rsidRPr="00C038F5" w:rsidRDefault="00604782" w:rsidP="00604782">
      <w:pPr>
        <w:rPr>
          <w:rFonts w:ascii="Arial" w:hAnsi="Arial" w:cs="Arial"/>
          <w:szCs w:val="32"/>
        </w:rPr>
      </w:pPr>
    </w:p>
    <w:sdt>
      <w:sdtPr>
        <w:rPr>
          <w:lang w:val="nl-BE"/>
        </w:rPr>
        <w:id w:val="4456645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F8DBD18" w14:textId="77777777" w:rsidR="00D36984" w:rsidRPr="00C038F5" w:rsidRDefault="00D36984" w:rsidP="00D36984">
          <w:pPr>
            <w:pStyle w:val="Kopvaninhoudsopgave"/>
            <w:rPr>
              <w:lang w:val="nl-BE"/>
            </w:rPr>
          </w:pPr>
          <w:r w:rsidRPr="00C038F5">
            <w:rPr>
              <w:lang w:val="nl-BE"/>
            </w:rPr>
            <w:t>Inhoudsopgave</w:t>
          </w:r>
        </w:p>
        <w:p w14:paraId="79E482F5" w14:textId="244EF3C9" w:rsidR="00873840" w:rsidRDefault="00D36984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 w:rsidRPr="00C038F5">
            <w:rPr>
              <w:lang w:val="nl-BE"/>
            </w:rPr>
            <w:fldChar w:fldCharType="begin"/>
          </w:r>
          <w:r w:rsidRPr="00C038F5">
            <w:rPr>
              <w:lang w:val="nl-BE"/>
            </w:rPr>
            <w:instrText xml:space="preserve"> TOC \o "1-3" \h \z \u </w:instrText>
          </w:r>
          <w:r w:rsidRPr="00C038F5">
            <w:rPr>
              <w:lang w:val="nl-BE"/>
            </w:rPr>
            <w:fldChar w:fldCharType="separate"/>
          </w:r>
          <w:hyperlink w:anchor="_Toc84252759" w:history="1">
            <w:r w:rsidR="00873840" w:rsidRPr="005B05C0">
              <w:rPr>
                <w:rStyle w:val="Hyperlink"/>
                <w:noProof/>
                <w:lang w:val="nl-BE"/>
              </w:rPr>
              <w:t>Normale tests</w:t>
            </w:r>
            <w:r w:rsidR="00873840">
              <w:rPr>
                <w:noProof/>
                <w:webHidden/>
              </w:rPr>
              <w:tab/>
            </w:r>
            <w:r w:rsidR="00873840">
              <w:rPr>
                <w:noProof/>
                <w:webHidden/>
              </w:rPr>
              <w:fldChar w:fldCharType="begin"/>
            </w:r>
            <w:r w:rsidR="00873840">
              <w:rPr>
                <w:noProof/>
                <w:webHidden/>
              </w:rPr>
              <w:instrText xml:space="preserve"> PAGEREF _Toc84252759 \h </w:instrText>
            </w:r>
            <w:r w:rsidR="00873840">
              <w:rPr>
                <w:noProof/>
                <w:webHidden/>
              </w:rPr>
            </w:r>
            <w:r w:rsidR="00873840">
              <w:rPr>
                <w:noProof/>
                <w:webHidden/>
              </w:rPr>
              <w:fldChar w:fldCharType="separate"/>
            </w:r>
            <w:r w:rsidR="00873840">
              <w:rPr>
                <w:noProof/>
                <w:webHidden/>
              </w:rPr>
              <w:t>4</w:t>
            </w:r>
            <w:r w:rsidR="00873840">
              <w:rPr>
                <w:noProof/>
                <w:webHidden/>
              </w:rPr>
              <w:fldChar w:fldCharType="end"/>
            </w:r>
          </w:hyperlink>
        </w:p>
        <w:p w14:paraId="4E80E657" w14:textId="1D99DCAE" w:rsidR="00873840" w:rsidRDefault="0087384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4252760" w:history="1">
            <w:r w:rsidRPr="005B05C0">
              <w:rPr>
                <w:rStyle w:val="Hyperlink"/>
                <w:noProof/>
                <w:lang w:val="nl-BE"/>
              </w:rPr>
              <w:t>Simpele get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182D4" w14:textId="29763A35" w:rsidR="00873840" w:rsidRDefault="0087384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4252761" w:history="1">
            <w:r w:rsidRPr="005B05C0">
              <w:rPr>
                <w:rStyle w:val="Hyperlink"/>
                <w:noProof/>
                <w:lang w:val="nl-BE"/>
              </w:rPr>
              <w:t>(cursus voorbeeld)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D4D615" w14:textId="59DD2DC2" w:rsidR="00873840" w:rsidRDefault="00873840">
          <w:pPr>
            <w:pStyle w:val="Inhopg3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4252762" w:history="1">
            <w:r w:rsidRPr="005B05C0">
              <w:rPr>
                <w:rStyle w:val="Hyperlink"/>
                <w:noProof/>
                <w:lang w:val="nl-BE"/>
              </w:rPr>
              <w:t>(eigen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5C003" w14:textId="706F7654" w:rsidR="00873840" w:rsidRDefault="0087384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4252763" w:history="1">
            <w:r w:rsidRPr="005B05C0">
              <w:rPr>
                <w:rStyle w:val="Hyperlink"/>
                <w:noProof/>
                <w:lang w:val="nl-BE"/>
              </w:rPr>
              <w:t>Get test aan de hand van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4431DF" w14:textId="029B954C" w:rsidR="00873840" w:rsidRDefault="0087384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84252764" w:history="1">
            <w:r w:rsidRPr="005B05C0">
              <w:rPr>
                <w:rStyle w:val="Hyperlink"/>
                <w:noProof/>
              </w:rPr>
              <w:t>Post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_Toc84252764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199AA" w14:textId="2E39F860" w:rsidR="00D36984" w:rsidRPr="00C038F5" w:rsidRDefault="00D36984" w:rsidP="00D36984">
          <w:r w:rsidRPr="00C038F5">
            <w:rPr>
              <w:b/>
              <w:bCs/>
            </w:rPr>
            <w:fldChar w:fldCharType="end"/>
          </w:r>
        </w:p>
      </w:sdtContent>
    </w:sdt>
    <w:p w14:paraId="79A0E97E" w14:textId="77777777" w:rsidR="00D36984" w:rsidRPr="00C038F5" w:rsidRDefault="00D36984" w:rsidP="00D36984"/>
    <w:p w14:paraId="2D2A85B4" w14:textId="77777777" w:rsidR="00D36984" w:rsidRPr="00C038F5" w:rsidRDefault="00D36984" w:rsidP="00D36984"/>
    <w:p w14:paraId="535818D7" w14:textId="77777777" w:rsidR="00D36984" w:rsidRPr="00C038F5" w:rsidRDefault="00D36984" w:rsidP="00D36984"/>
    <w:p w14:paraId="75BDD0C3" w14:textId="77777777" w:rsidR="00D36984" w:rsidRPr="00C038F5" w:rsidRDefault="00D36984" w:rsidP="00D36984"/>
    <w:p w14:paraId="0DFEAED2" w14:textId="77777777" w:rsidR="00D36984" w:rsidRPr="00C038F5" w:rsidRDefault="00D36984" w:rsidP="00D36984"/>
    <w:p w14:paraId="7E856A01" w14:textId="77777777" w:rsidR="00D36984" w:rsidRPr="00C038F5" w:rsidRDefault="00D36984" w:rsidP="00D36984"/>
    <w:p w14:paraId="5F409FA6" w14:textId="77777777" w:rsidR="00D36984" w:rsidRPr="00C038F5" w:rsidRDefault="00D36984" w:rsidP="00D36984"/>
    <w:p w14:paraId="4D3983BD" w14:textId="77777777" w:rsidR="00D36984" w:rsidRPr="00C038F5" w:rsidRDefault="00D36984" w:rsidP="00D36984"/>
    <w:p w14:paraId="327FBABC" w14:textId="77777777" w:rsidR="00D36984" w:rsidRPr="00C038F5" w:rsidRDefault="00D36984" w:rsidP="00D36984"/>
    <w:p w14:paraId="692B864D" w14:textId="77777777" w:rsidR="00D36984" w:rsidRPr="00C038F5" w:rsidRDefault="00D36984" w:rsidP="00D36984"/>
    <w:p w14:paraId="45CC272B" w14:textId="77777777" w:rsidR="00D36984" w:rsidRPr="00C038F5" w:rsidRDefault="00D36984" w:rsidP="00D36984"/>
    <w:p w14:paraId="44076560" w14:textId="77777777" w:rsidR="00D36984" w:rsidRPr="00C038F5" w:rsidRDefault="00D36984" w:rsidP="00D36984"/>
    <w:p w14:paraId="6AC8FC06" w14:textId="77777777" w:rsidR="00D36984" w:rsidRPr="00C038F5" w:rsidRDefault="00D36984" w:rsidP="00D36984"/>
    <w:p w14:paraId="3B795E74" w14:textId="77777777" w:rsidR="00D36984" w:rsidRPr="00C038F5" w:rsidRDefault="00D36984" w:rsidP="00D36984"/>
    <w:p w14:paraId="3A294DC0" w14:textId="77777777" w:rsidR="00D36984" w:rsidRPr="00C038F5" w:rsidRDefault="00D36984" w:rsidP="00D36984"/>
    <w:p w14:paraId="5D988EC6" w14:textId="77777777" w:rsidR="00D36984" w:rsidRPr="00C038F5" w:rsidRDefault="00D36984" w:rsidP="00D36984"/>
    <w:p w14:paraId="40AA1B78" w14:textId="77777777" w:rsidR="00D36984" w:rsidRPr="00C038F5" w:rsidRDefault="00D36984" w:rsidP="00D36984"/>
    <w:p w14:paraId="58ECA6C1" w14:textId="77777777" w:rsidR="00D36984" w:rsidRPr="00C038F5" w:rsidRDefault="00D36984" w:rsidP="00D36984"/>
    <w:p w14:paraId="09C623FE" w14:textId="56231209" w:rsidR="00D36984" w:rsidRPr="00C038F5" w:rsidRDefault="00D36984" w:rsidP="00D36984"/>
    <w:p w14:paraId="1A77B4CB" w14:textId="7D5F9B32" w:rsidR="00240E64" w:rsidRPr="00C038F5" w:rsidRDefault="00240E64" w:rsidP="00D36984"/>
    <w:p w14:paraId="57D1C9FE" w14:textId="263F06CB" w:rsidR="00240E64" w:rsidRPr="00C038F5" w:rsidRDefault="00240E64" w:rsidP="00D36984"/>
    <w:p w14:paraId="5AF45457" w14:textId="77777777" w:rsidR="00240E64" w:rsidRPr="00C038F5" w:rsidRDefault="00240E64" w:rsidP="00D36984"/>
    <w:p w14:paraId="417DDC21" w14:textId="77777777" w:rsidR="00D36984" w:rsidRPr="00C038F5" w:rsidRDefault="00D36984" w:rsidP="00D36984">
      <w:r w:rsidRPr="00C038F5">
        <w:lastRenderedPageBreak/>
        <w:t>https://www.postman.com/webinars/continuous-testing/</w:t>
      </w:r>
    </w:p>
    <w:p w14:paraId="1472A9F8" w14:textId="4B4BFB69" w:rsidR="00D36984" w:rsidRPr="00C038F5" w:rsidRDefault="00D36984" w:rsidP="00D36984">
      <w:r w:rsidRPr="00C038F5">
        <w:t xml:space="preserve">Ik ben begonnen met het </w:t>
      </w:r>
      <w:r w:rsidR="001C3642" w:rsidRPr="00C038F5">
        <w:t>openen</w:t>
      </w:r>
      <w:r w:rsidRPr="00C038F5">
        <w:t xml:space="preserve"> van een postman template die een basis introductie geeft tot testing. (intro to writing tests).</w:t>
      </w:r>
    </w:p>
    <w:p w14:paraId="0DEF499E" w14:textId="77777777" w:rsidR="00D36984" w:rsidRPr="00C038F5" w:rsidRDefault="00D36984" w:rsidP="00D36984">
      <w:r w:rsidRPr="00C038F5">
        <w:drawing>
          <wp:inline distT="0" distB="0" distL="0" distR="0" wp14:anchorId="2D374923" wp14:editId="3CFD9B28">
            <wp:extent cx="2810267" cy="3362794"/>
            <wp:effectExtent l="0" t="0" r="9525" b="952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7E08E" w14:textId="23169778" w:rsidR="00D36984" w:rsidRPr="00C038F5" w:rsidRDefault="001C3642" w:rsidP="00D36984">
      <w:r>
        <w:t>Vervolgens ben ik in mijn workspace zelf wat testjes gaan schrijven om de basis van API testing onder de knie te krijgen</w:t>
      </w:r>
      <w:r w:rsidR="00873840">
        <w:t>.</w:t>
      </w:r>
    </w:p>
    <w:p w14:paraId="6D9E7D3A" w14:textId="77777777" w:rsidR="00D36984" w:rsidRPr="00C038F5" w:rsidRDefault="00D36984" w:rsidP="00D36984"/>
    <w:p w14:paraId="74370B82" w14:textId="77777777" w:rsidR="00D36984" w:rsidRPr="00C038F5" w:rsidRDefault="00D36984" w:rsidP="00D36984"/>
    <w:p w14:paraId="7EC17ABA" w14:textId="77777777" w:rsidR="00D36984" w:rsidRPr="00C038F5" w:rsidRDefault="00D36984" w:rsidP="00D36984"/>
    <w:p w14:paraId="5F8E1F30" w14:textId="77777777" w:rsidR="00D36984" w:rsidRPr="00C038F5" w:rsidRDefault="00D36984" w:rsidP="00D36984"/>
    <w:p w14:paraId="6A4F6ABF" w14:textId="77777777" w:rsidR="00D36984" w:rsidRPr="00C038F5" w:rsidRDefault="00D36984" w:rsidP="00D36984"/>
    <w:p w14:paraId="03BF1A53" w14:textId="77777777" w:rsidR="00D36984" w:rsidRPr="00C038F5" w:rsidRDefault="00D36984" w:rsidP="00D36984"/>
    <w:p w14:paraId="55619C12" w14:textId="77777777" w:rsidR="00D36984" w:rsidRPr="00C038F5" w:rsidRDefault="00D36984" w:rsidP="00D36984"/>
    <w:p w14:paraId="1CAD480A" w14:textId="77777777" w:rsidR="00D36984" w:rsidRPr="00C038F5" w:rsidRDefault="00D36984" w:rsidP="00D36984"/>
    <w:p w14:paraId="3EB177E2" w14:textId="77777777" w:rsidR="00D36984" w:rsidRPr="00C038F5" w:rsidRDefault="00D36984" w:rsidP="00D36984"/>
    <w:p w14:paraId="3950E12F" w14:textId="77777777" w:rsidR="00D36984" w:rsidRPr="00C038F5" w:rsidRDefault="00D36984" w:rsidP="00D36984"/>
    <w:p w14:paraId="6EDB97DF" w14:textId="77777777" w:rsidR="00D36984" w:rsidRPr="00C038F5" w:rsidRDefault="00D36984" w:rsidP="00D36984"/>
    <w:p w14:paraId="795E3102" w14:textId="77777777" w:rsidR="00D36984" w:rsidRPr="00C038F5" w:rsidRDefault="00D36984" w:rsidP="00D36984"/>
    <w:p w14:paraId="2D8B0241" w14:textId="77777777" w:rsidR="00D36984" w:rsidRPr="00C038F5" w:rsidRDefault="00D36984" w:rsidP="00D36984"/>
    <w:p w14:paraId="48E23A13" w14:textId="77777777" w:rsidR="00D36984" w:rsidRPr="00C038F5" w:rsidRDefault="00D36984" w:rsidP="00D36984">
      <w:pPr>
        <w:pStyle w:val="Kop1"/>
        <w:rPr>
          <w:lang w:val="nl-BE"/>
        </w:rPr>
      </w:pPr>
      <w:bookmarkStart w:id="0" w:name="_Toc84252759"/>
      <w:r w:rsidRPr="00C038F5">
        <w:rPr>
          <w:lang w:val="nl-BE"/>
        </w:rPr>
        <w:lastRenderedPageBreak/>
        <w:t>Normale tests</w:t>
      </w:r>
      <w:bookmarkEnd w:id="0"/>
    </w:p>
    <w:p w14:paraId="29DAC92A" w14:textId="77777777" w:rsidR="00D36984" w:rsidRPr="00C038F5" w:rsidRDefault="00D36984" w:rsidP="00D36984">
      <w:pPr>
        <w:pStyle w:val="Kop2"/>
        <w:rPr>
          <w:lang w:val="nl-BE"/>
        </w:rPr>
      </w:pPr>
      <w:bookmarkStart w:id="1" w:name="_Toc84252760"/>
      <w:r w:rsidRPr="00C038F5">
        <w:rPr>
          <w:lang w:val="nl-BE"/>
        </w:rPr>
        <w:t>Simpele get test</w:t>
      </w:r>
      <w:bookmarkEnd w:id="1"/>
      <w:r w:rsidRPr="00C038F5">
        <w:rPr>
          <w:lang w:val="nl-BE"/>
        </w:rPr>
        <w:t xml:space="preserve"> </w:t>
      </w:r>
    </w:p>
    <w:p w14:paraId="49641711" w14:textId="77777777" w:rsidR="00D36984" w:rsidRPr="00C038F5" w:rsidRDefault="00D36984" w:rsidP="00D36984">
      <w:pPr>
        <w:pStyle w:val="Kop3"/>
        <w:rPr>
          <w:lang w:val="nl-BE"/>
        </w:rPr>
      </w:pPr>
      <w:bookmarkStart w:id="2" w:name="_Toc84252761"/>
      <w:r w:rsidRPr="00C038F5">
        <w:rPr>
          <w:lang w:val="nl-BE"/>
        </w:rPr>
        <w:t>(cursus voorbeeld)</w:t>
      </w:r>
      <w:bookmarkEnd w:id="2"/>
    </w:p>
    <w:p w14:paraId="1FD5B39B" w14:textId="77777777" w:rsidR="00D36984" w:rsidRPr="00C038F5" w:rsidRDefault="00D36984" w:rsidP="00D36984">
      <w:r w:rsidRPr="00C038F5">
        <w:drawing>
          <wp:inline distT="0" distB="0" distL="0" distR="0" wp14:anchorId="68362665" wp14:editId="006BDADE">
            <wp:extent cx="4827270" cy="309562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695" cy="311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8F5">
        <w:drawing>
          <wp:inline distT="0" distB="0" distL="0" distR="0" wp14:anchorId="44B838E3" wp14:editId="6A6B25D2">
            <wp:extent cx="5086350" cy="1536700"/>
            <wp:effectExtent l="0" t="0" r="0" b="635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7FF46" w14:textId="77777777" w:rsidR="00D36984" w:rsidRPr="00C038F5" w:rsidRDefault="00D36984" w:rsidP="00D36984">
      <w:r w:rsidRPr="00C038F5">
        <w:drawing>
          <wp:anchor distT="0" distB="0" distL="114300" distR="114300" simplePos="0" relativeHeight="251659264" behindDoc="0" locked="0" layoutInCell="1" allowOverlap="1" wp14:anchorId="2B96C7ED" wp14:editId="52809262">
            <wp:simplePos x="0" y="0"/>
            <wp:positionH relativeFrom="margin">
              <wp:align>left</wp:align>
            </wp:positionH>
            <wp:positionV relativeFrom="paragraph">
              <wp:posOffset>86360</wp:posOffset>
            </wp:positionV>
            <wp:extent cx="3133725" cy="1086485"/>
            <wp:effectExtent l="0" t="0" r="9525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90297" w14:textId="77777777" w:rsidR="00D36984" w:rsidRPr="00C038F5" w:rsidRDefault="00D36984" w:rsidP="00D36984"/>
    <w:p w14:paraId="6C150C61" w14:textId="77777777" w:rsidR="00D36984" w:rsidRPr="00C038F5" w:rsidRDefault="00D36984" w:rsidP="00D36984"/>
    <w:p w14:paraId="7E88E7E9" w14:textId="77777777" w:rsidR="00D36984" w:rsidRPr="00C038F5" w:rsidRDefault="00D36984" w:rsidP="00D36984"/>
    <w:p w14:paraId="6535CD74" w14:textId="77777777" w:rsidR="00D36984" w:rsidRPr="00C038F5" w:rsidRDefault="00D36984" w:rsidP="00D36984"/>
    <w:p w14:paraId="5C17C610" w14:textId="77777777" w:rsidR="00D36984" w:rsidRPr="00C038F5" w:rsidRDefault="00D36984" w:rsidP="00D36984"/>
    <w:p w14:paraId="1716355F" w14:textId="77777777" w:rsidR="00D36984" w:rsidRPr="00C038F5" w:rsidRDefault="00D36984" w:rsidP="00D36984"/>
    <w:p w14:paraId="4A0A4405" w14:textId="77777777" w:rsidR="00D36984" w:rsidRPr="00C038F5" w:rsidRDefault="00D36984" w:rsidP="00D36984"/>
    <w:p w14:paraId="06E04ABD" w14:textId="77777777" w:rsidR="00D36984" w:rsidRPr="00C038F5" w:rsidRDefault="00D36984" w:rsidP="00D36984"/>
    <w:p w14:paraId="659FDCBF" w14:textId="77777777" w:rsidR="00D36984" w:rsidRPr="00C038F5" w:rsidRDefault="00D36984" w:rsidP="00D36984"/>
    <w:p w14:paraId="43317D77" w14:textId="121AFA7F" w:rsidR="00D36984" w:rsidRPr="00C038F5" w:rsidRDefault="00D36984" w:rsidP="00D36984">
      <w:pPr>
        <w:pStyle w:val="Kop3"/>
        <w:rPr>
          <w:lang w:val="nl-BE"/>
        </w:rPr>
      </w:pPr>
      <w:bookmarkStart w:id="3" w:name="_Toc84252762"/>
      <w:r w:rsidRPr="00C038F5">
        <w:rPr>
          <w:lang w:val="nl-BE"/>
        </w:rPr>
        <w:lastRenderedPageBreak/>
        <w:t>(eigen api)</w:t>
      </w:r>
      <w:bookmarkEnd w:id="3"/>
    </w:p>
    <w:p w14:paraId="5CA7082F" w14:textId="507F0615" w:rsidR="00D36984" w:rsidRPr="00C038F5" w:rsidRDefault="00D36984" w:rsidP="00D36984">
      <w:pPr>
        <w:rPr>
          <w:noProof/>
        </w:rPr>
      </w:pPr>
      <w:r w:rsidRPr="00C038F5">
        <w:rPr>
          <w:noProof/>
        </w:rPr>
        <w:drawing>
          <wp:anchor distT="0" distB="0" distL="114300" distR="114300" simplePos="0" relativeHeight="251660288" behindDoc="1" locked="0" layoutInCell="1" allowOverlap="1" wp14:anchorId="297C97CA" wp14:editId="2BD7E039">
            <wp:simplePos x="0" y="0"/>
            <wp:positionH relativeFrom="margin">
              <wp:posOffset>2550795</wp:posOffset>
            </wp:positionH>
            <wp:positionV relativeFrom="paragraph">
              <wp:posOffset>2112010</wp:posOffset>
            </wp:positionV>
            <wp:extent cx="2647950" cy="969010"/>
            <wp:effectExtent l="0" t="0" r="0" b="254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38F5">
        <w:rPr>
          <w:noProof/>
        </w:rPr>
        <w:t xml:space="preserve">  </w:t>
      </w:r>
      <w:r w:rsidRPr="00C038F5">
        <w:drawing>
          <wp:inline distT="0" distB="0" distL="0" distR="0" wp14:anchorId="5D6BF05A" wp14:editId="10F09932">
            <wp:extent cx="4743450" cy="1288415"/>
            <wp:effectExtent l="0" t="0" r="0" b="698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D7A2" w14:textId="3419467F" w:rsidR="00D36984" w:rsidRPr="00C038F5" w:rsidRDefault="00D36984" w:rsidP="00D36984">
      <w:r w:rsidRPr="00C038F5">
        <w:rPr>
          <w:noProof/>
        </w:rPr>
        <w:drawing>
          <wp:anchor distT="0" distB="0" distL="114300" distR="114300" simplePos="0" relativeHeight="251661312" behindDoc="1" locked="0" layoutInCell="1" allowOverlap="1" wp14:anchorId="13C1BB42" wp14:editId="0302E68D">
            <wp:simplePos x="0" y="0"/>
            <wp:positionH relativeFrom="column">
              <wp:posOffset>24130</wp:posOffset>
            </wp:positionH>
            <wp:positionV relativeFrom="paragraph">
              <wp:posOffset>25400</wp:posOffset>
            </wp:positionV>
            <wp:extent cx="2762654" cy="2781300"/>
            <wp:effectExtent l="0" t="0" r="0" b="0"/>
            <wp:wrapNone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9542" cy="2788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EA0C2F" w14:textId="77777777" w:rsidR="00D36984" w:rsidRPr="00C038F5" w:rsidRDefault="00D36984" w:rsidP="00D36984"/>
    <w:p w14:paraId="23E258F8" w14:textId="77777777" w:rsidR="00D36984" w:rsidRPr="00C038F5" w:rsidRDefault="00D36984" w:rsidP="00D36984"/>
    <w:p w14:paraId="3D7BD92B" w14:textId="77777777" w:rsidR="00D36984" w:rsidRPr="00C038F5" w:rsidRDefault="00D36984" w:rsidP="00D36984"/>
    <w:p w14:paraId="53470D81" w14:textId="77777777" w:rsidR="00D36984" w:rsidRPr="00C038F5" w:rsidRDefault="00D36984" w:rsidP="00D36984"/>
    <w:p w14:paraId="67DDE142" w14:textId="77777777" w:rsidR="00D36984" w:rsidRPr="00C038F5" w:rsidRDefault="00D36984" w:rsidP="00D36984"/>
    <w:p w14:paraId="4617812F" w14:textId="77777777" w:rsidR="00D36984" w:rsidRPr="00C038F5" w:rsidRDefault="00D36984" w:rsidP="00D36984"/>
    <w:p w14:paraId="0EC3CA9C" w14:textId="77777777" w:rsidR="00D36984" w:rsidRPr="00C038F5" w:rsidRDefault="00D36984" w:rsidP="00D36984"/>
    <w:p w14:paraId="084070AE" w14:textId="77777777" w:rsidR="00D36984" w:rsidRPr="00C038F5" w:rsidRDefault="00D36984" w:rsidP="00D36984"/>
    <w:p w14:paraId="2B2F8AEB" w14:textId="77777777" w:rsidR="00D36984" w:rsidRPr="00C038F5" w:rsidRDefault="00D36984" w:rsidP="00D36984"/>
    <w:p w14:paraId="5060A3C9" w14:textId="77777777" w:rsidR="00D36984" w:rsidRPr="00C038F5" w:rsidRDefault="00D36984" w:rsidP="00D36984"/>
    <w:p w14:paraId="26782A04" w14:textId="77777777" w:rsidR="00D36984" w:rsidRPr="00C038F5" w:rsidRDefault="00D36984" w:rsidP="00D36984"/>
    <w:p w14:paraId="6AF0A6AE" w14:textId="77777777" w:rsidR="00D36984" w:rsidRPr="00C038F5" w:rsidRDefault="00D36984" w:rsidP="00D36984">
      <w:r w:rsidRPr="00CC1663">
        <w:rPr>
          <w:rFonts w:ascii="Arial" w:hAnsi="Arial" w:cs="Arial"/>
          <w:sz w:val="24"/>
          <w:szCs w:val="24"/>
        </w:rPr>
        <w:t>Indien ik de URL verander naar iets foutief faalt de test.</w:t>
      </w:r>
      <w:r w:rsidRPr="00CC1663">
        <w:rPr>
          <w:rFonts w:ascii="Arial" w:hAnsi="Arial" w:cs="Arial"/>
          <w:sz w:val="24"/>
          <w:szCs w:val="24"/>
        </w:rPr>
        <w:drawing>
          <wp:inline distT="0" distB="0" distL="0" distR="0" wp14:anchorId="7931C73C" wp14:editId="05B55238">
            <wp:extent cx="2924175" cy="1146276"/>
            <wp:effectExtent l="0" t="0" r="0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7805" cy="115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8F5">
        <w:rPr>
          <w:noProof/>
        </w:rPr>
        <w:t xml:space="preserve"> </w:t>
      </w:r>
      <w:r w:rsidRPr="00C038F5">
        <w:drawing>
          <wp:inline distT="0" distB="0" distL="0" distR="0" wp14:anchorId="181FE6EB" wp14:editId="1AEA7E2B">
            <wp:extent cx="3305175" cy="786947"/>
            <wp:effectExtent l="0" t="0" r="0" b="0"/>
            <wp:docPr id="10" name="Afbeelding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230" cy="7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8F5">
        <w:rPr>
          <w:noProof/>
        </w:rPr>
        <w:t xml:space="preserve"> </w:t>
      </w:r>
      <w:r w:rsidRPr="00C038F5">
        <w:rPr>
          <w:noProof/>
        </w:rPr>
        <w:drawing>
          <wp:inline distT="0" distB="0" distL="0" distR="0" wp14:anchorId="30F70553" wp14:editId="0F94027E">
            <wp:extent cx="4343400" cy="935995"/>
            <wp:effectExtent l="0" t="0" r="0" b="0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9958" cy="94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C2482" w14:textId="334B5422" w:rsidR="00DE289D" w:rsidRPr="00C038F5" w:rsidRDefault="00C038F5" w:rsidP="00C038F5">
      <w:pPr>
        <w:pStyle w:val="Kop2"/>
        <w:rPr>
          <w:lang w:val="nl-BE"/>
        </w:rPr>
      </w:pPr>
      <w:bookmarkStart w:id="4" w:name="_Toc84252763"/>
      <w:r w:rsidRPr="00C038F5">
        <w:rPr>
          <w:lang w:val="nl-BE"/>
        </w:rPr>
        <w:lastRenderedPageBreak/>
        <w:t>Get test aan de hand van ID</w:t>
      </w:r>
      <w:bookmarkEnd w:id="4"/>
    </w:p>
    <w:p w14:paraId="4A7288A7" w14:textId="1B1B3730" w:rsidR="00C038F5" w:rsidRPr="00C038F5" w:rsidRDefault="00C038F5" w:rsidP="00C038F5">
      <w:r w:rsidRPr="00C038F5">
        <w:drawing>
          <wp:inline distT="0" distB="0" distL="0" distR="0" wp14:anchorId="153FC7DC" wp14:editId="2DDAA749">
            <wp:extent cx="5591955" cy="1486107"/>
            <wp:effectExtent l="0" t="0" r="8890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38F5">
        <w:rPr>
          <w:noProof/>
        </w:rPr>
        <w:t xml:space="preserve">  </w:t>
      </w:r>
    </w:p>
    <w:p w14:paraId="67916F48" w14:textId="7E20E681" w:rsidR="00DE289D" w:rsidRPr="00C038F5" w:rsidRDefault="00C038F5" w:rsidP="00DE289D">
      <w:pPr>
        <w:rPr>
          <w:rFonts w:ascii="Arial" w:hAnsi="Arial" w:cs="Arial"/>
          <w:sz w:val="24"/>
          <w:szCs w:val="24"/>
        </w:rPr>
      </w:pPr>
      <w:r w:rsidRPr="00C038F5">
        <w:drawing>
          <wp:anchor distT="0" distB="0" distL="114300" distR="114300" simplePos="0" relativeHeight="251663360" behindDoc="1" locked="0" layoutInCell="1" allowOverlap="1" wp14:anchorId="4807FB20" wp14:editId="23DFBCC2">
            <wp:simplePos x="0" y="0"/>
            <wp:positionH relativeFrom="column">
              <wp:posOffset>-23495</wp:posOffset>
            </wp:positionH>
            <wp:positionV relativeFrom="paragraph">
              <wp:posOffset>198755</wp:posOffset>
            </wp:positionV>
            <wp:extent cx="3971925" cy="3209925"/>
            <wp:effectExtent l="0" t="0" r="9525" b="9525"/>
            <wp:wrapNone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67181D" w14:textId="7E02AD38" w:rsidR="00DE289D" w:rsidRPr="00C038F5" w:rsidRDefault="00DE289D" w:rsidP="00DE289D">
      <w:pPr>
        <w:rPr>
          <w:rFonts w:ascii="Arial" w:hAnsi="Arial" w:cs="Arial"/>
          <w:sz w:val="24"/>
          <w:szCs w:val="24"/>
        </w:rPr>
      </w:pPr>
    </w:p>
    <w:p w14:paraId="7B14ED25" w14:textId="46F1A136" w:rsidR="00DE289D" w:rsidRPr="00C038F5" w:rsidRDefault="00DE289D" w:rsidP="00DE289D">
      <w:pPr>
        <w:tabs>
          <w:tab w:val="left" w:pos="1515"/>
        </w:tabs>
        <w:rPr>
          <w:rFonts w:ascii="Arial" w:hAnsi="Arial" w:cs="Arial"/>
          <w:sz w:val="24"/>
          <w:szCs w:val="24"/>
        </w:rPr>
      </w:pPr>
      <w:r w:rsidRPr="00C038F5">
        <w:rPr>
          <w:rFonts w:ascii="Arial" w:hAnsi="Arial" w:cs="Arial"/>
          <w:sz w:val="24"/>
          <w:szCs w:val="24"/>
        </w:rPr>
        <w:tab/>
      </w:r>
    </w:p>
    <w:p w14:paraId="6CDA91C2" w14:textId="4343B559" w:rsidR="00DE289D" w:rsidRPr="00C038F5" w:rsidRDefault="00DE289D" w:rsidP="00DE289D">
      <w:pPr>
        <w:rPr>
          <w:rFonts w:ascii="Arial" w:hAnsi="Arial" w:cs="Arial"/>
          <w:sz w:val="24"/>
          <w:szCs w:val="24"/>
        </w:rPr>
      </w:pPr>
    </w:p>
    <w:p w14:paraId="1816C048" w14:textId="1EF01E71" w:rsidR="00DE289D" w:rsidRPr="00C038F5" w:rsidRDefault="00C038F5" w:rsidP="00DE289D">
      <w:pPr>
        <w:rPr>
          <w:rFonts w:ascii="Arial" w:hAnsi="Arial" w:cs="Arial"/>
          <w:sz w:val="24"/>
          <w:szCs w:val="24"/>
        </w:rPr>
      </w:pPr>
      <w:r w:rsidRPr="00C038F5">
        <w:rPr>
          <w:noProof/>
        </w:rPr>
        <w:drawing>
          <wp:anchor distT="0" distB="0" distL="114300" distR="114300" simplePos="0" relativeHeight="251662336" behindDoc="0" locked="0" layoutInCell="1" allowOverlap="1" wp14:anchorId="4763E856" wp14:editId="3D1540D8">
            <wp:simplePos x="0" y="0"/>
            <wp:positionH relativeFrom="column">
              <wp:posOffset>3014980</wp:posOffset>
            </wp:positionH>
            <wp:positionV relativeFrom="paragraph">
              <wp:posOffset>7620</wp:posOffset>
            </wp:positionV>
            <wp:extent cx="3009900" cy="1104900"/>
            <wp:effectExtent l="0" t="0" r="0" b="0"/>
            <wp:wrapSquare wrapText="bothSides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B46EC" w14:textId="19FC4BCB" w:rsidR="00DE289D" w:rsidRPr="00C038F5" w:rsidRDefault="00DE289D" w:rsidP="00DE289D">
      <w:pPr>
        <w:rPr>
          <w:rFonts w:ascii="Arial" w:hAnsi="Arial" w:cs="Arial"/>
          <w:sz w:val="24"/>
          <w:szCs w:val="24"/>
        </w:rPr>
      </w:pPr>
    </w:p>
    <w:p w14:paraId="663CB17C" w14:textId="5D22B376" w:rsidR="00DE289D" w:rsidRPr="00C038F5" w:rsidRDefault="00DE289D" w:rsidP="00DE289D">
      <w:pPr>
        <w:rPr>
          <w:rFonts w:ascii="Arial" w:hAnsi="Arial" w:cs="Arial"/>
          <w:sz w:val="24"/>
          <w:szCs w:val="24"/>
        </w:rPr>
      </w:pPr>
    </w:p>
    <w:p w14:paraId="4171D583" w14:textId="16AFC0AB" w:rsidR="00DE289D" w:rsidRPr="00C038F5" w:rsidRDefault="00DE289D" w:rsidP="00DE289D">
      <w:pPr>
        <w:rPr>
          <w:rFonts w:ascii="Arial" w:hAnsi="Arial" w:cs="Arial"/>
          <w:sz w:val="24"/>
          <w:szCs w:val="24"/>
        </w:rPr>
      </w:pPr>
    </w:p>
    <w:p w14:paraId="4718D8E8" w14:textId="6325E20D" w:rsidR="00DE289D" w:rsidRPr="00C038F5" w:rsidRDefault="00DE289D" w:rsidP="00DE289D">
      <w:pPr>
        <w:rPr>
          <w:rFonts w:ascii="Arial" w:hAnsi="Arial" w:cs="Arial"/>
          <w:sz w:val="24"/>
          <w:szCs w:val="24"/>
        </w:rPr>
      </w:pPr>
    </w:p>
    <w:p w14:paraId="1F461FB7" w14:textId="3F32E7B7" w:rsidR="00DE289D" w:rsidRPr="00C038F5" w:rsidRDefault="00DE289D" w:rsidP="00DE289D">
      <w:pPr>
        <w:rPr>
          <w:rFonts w:ascii="Arial" w:hAnsi="Arial" w:cs="Arial"/>
          <w:sz w:val="24"/>
          <w:szCs w:val="24"/>
        </w:rPr>
      </w:pPr>
    </w:p>
    <w:p w14:paraId="603B6461" w14:textId="77777777" w:rsidR="00DE289D" w:rsidRPr="00C038F5" w:rsidRDefault="00DE289D" w:rsidP="00DE289D">
      <w:pPr>
        <w:rPr>
          <w:rFonts w:ascii="Arial" w:hAnsi="Arial" w:cs="Arial"/>
          <w:sz w:val="24"/>
          <w:szCs w:val="24"/>
        </w:rPr>
      </w:pPr>
    </w:p>
    <w:p w14:paraId="6186C038" w14:textId="17ED4DA6" w:rsidR="00DE289D" w:rsidRDefault="00DE289D" w:rsidP="00DE289D">
      <w:pPr>
        <w:rPr>
          <w:rFonts w:ascii="Arial" w:hAnsi="Arial" w:cs="Arial"/>
          <w:sz w:val="24"/>
          <w:szCs w:val="24"/>
        </w:rPr>
      </w:pPr>
    </w:p>
    <w:p w14:paraId="05C89D91" w14:textId="6CB26900" w:rsidR="00CC1663" w:rsidRDefault="00CC1663" w:rsidP="00DE289D">
      <w:pPr>
        <w:rPr>
          <w:rFonts w:ascii="Arial" w:hAnsi="Arial" w:cs="Arial"/>
          <w:sz w:val="24"/>
          <w:szCs w:val="24"/>
        </w:rPr>
      </w:pPr>
    </w:p>
    <w:p w14:paraId="13730882" w14:textId="3F1A1F18" w:rsidR="00CC1663" w:rsidRDefault="00CC1663" w:rsidP="00DE289D">
      <w:pPr>
        <w:rPr>
          <w:rFonts w:ascii="Arial" w:hAnsi="Arial" w:cs="Arial"/>
          <w:sz w:val="24"/>
          <w:szCs w:val="24"/>
        </w:rPr>
      </w:pPr>
    </w:p>
    <w:p w14:paraId="6827BA93" w14:textId="572D97F5" w:rsidR="00CC1663" w:rsidRDefault="00CC1663" w:rsidP="00DE289D">
      <w:pPr>
        <w:rPr>
          <w:rFonts w:ascii="Arial" w:hAnsi="Arial" w:cs="Arial"/>
          <w:sz w:val="24"/>
          <w:szCs w:val="24"/>
        </w:rPr>
      </w:pPr>
    </w:p>
    <w:p w14:paraId="0B2B63D4" w14:textId="1AA17CFB" w:rsidR="00CC1663" w:rsidRDefault="00CC1663" w:rsidP="00DE289D">
      <w:pPr>
        <w:rPr>
          <w:rFonts w:ascii="Arial" w:hAnsi="Arial" w:cs="Arial"/>
          <w:sz w:val="24"/>
          <w:szCs w:val="24"/>
        </w:rPr>
      </w:pPr>
    </w:p>
    <w:p w14:paraId="40446F2B" w14:textId="1C699120" w:rsidR="00CC1663" w:rsidRDefault="00CC1663" w:rsidP="00DE289D">
      <w:pPr>
        <w:rPr>
          <w:rFonts w:ascii="Arial" w:hAnsi="Arial" w:cs="Arial"/>
          <w:sz w:val="24"/>
          <w:szCs w:val="24"/>
        </w:rPr>
      </w:pPr>
    </w:p>
    <w:p w14:paraId="18F13D90" w14:textId="79D374FB" w:rsidR="00CC1663" w:rsidRDefault="00CC1663" w:rsidP="00DE289D">
      <w:pPr>
        <w:rPr>
          <w:rFonts w:ascii="Arial" w:hAnsi="Arial" w:cs="Arial"/>
          <w:sz w:val="24"/>
          <w:szCs w:val="24"/>
        </w:rPr>
      </w:pPr>
    </w:p>
    <w:p w14:paraId="403BBFD0" w14:textId="4F3A6780" w:rsidR="00CC1663" w:rsidRDefault="00CC1663" w:rsidP="00DE289D">
      <w:pPr>
        <w:rPr>
          <w:rFonts w:ascii="Arial" w:hAnsi="Arial" w:cs="Arial"/>
          <w:sz w:val="24"/>
          <w:szCs w:val="24"/>
        </w:rPr>
      </w:pPr>
    </w:p>
    <w:p w14:paraId="0EA18AA5" w14:textId="66509A0E" w:rsidR="00CC1663" w:rsidRDefault="00CC1663" w:rsidP="00DE289D">
      <w:pPr>
        <w:rPr>
          <w:rFonts w:ascii="Arial" w:hAnsi="Arial" w:cs="Arial"/>
          <w:sz w:val="24"/>
          <w:szCs w:val="24"/>
        </w:rPr>
      </w:pPr>
    </w:p>
    <w:p w14:paraId="3D32FB2E" w14:textId="67DAE35C" w:rsidR="00CC1663" w:rsidRDefault="00CC1663" w:rsidP="00DE289D">
      <w:pPr>
        <w:rPr>
          <w:rFonts w:ascii="Arial" w:hAnsi="Arial" w:cs="Arial"/>
          <w:sz w:val="24"/>
          <w:szCs w:val="24"/>
        </w:rPr>
      </w:pPr>
    </w:p>
    <w:p w14:paraId="53511D7B" w14:textId="69E4E873" w:rsidR="00CC1663" w:rsidRDefault="00CC1663" w:rsidP="00DE289D">
      <w:pPr>
        <w:rPr>
          <w:rFonts w:ascii="Arial" w:hAnsi="Arial" w:cs="Arial"/>
          <w:sz w:val="24"/>
          <w:szCs w:val="24"/>
        </w:rPr>
      </w:pPr>
    </w:p>
    <w:p w14:paraId="15FFE144" w14:textId="3ABFD27C" w:rsidR="00CC1663" w:rsidRDefault="00CC1663" w:rsidP="00DE2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Wanneer ik een ID meegeef dat niet bestaat zal de test foutief zijn.</w:t>
      </w:r>
    </w:p>
    <w:p w14:paraId="6BFABE47" w14:textId="2EA36D6E" w:rsidR="00CC1663" w:rsidRPr="00C038F5" w:rsidRDefault="00CC1663" w:rsidP="00DE289D">
      <w:pPr>
        <w:rPr>
          <w:rFonts w:ascii="Arial" w:hAnsi="Arial" w:cs="Arial"/>
          <w:sz w:val="24"/>
          <w:szCs w:val="24"/>
        </w:rPr>
      </w:pPr>
      <w:r w:rsidRPr="00CC1663">
        <w:rPr>
          <w:rFonts w:ascii="Arial" w:hAnsi="Arial" w:cs="Arial"/>
          <w:sz w:val="24"/>
          <w:szCs w:val="24"/>
        </w:rPr>
        <w:drawing>
          <wp:inline distT="0" distB="0" distL="0" distR="0" wp14:anchorId="4EA9E908" wp14:editId="675DAA1A">
            <wp:extent cx="5630061" cy="1495634"/>
            <wp:effectExtent l="0" t="0" r="0" b="9525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FC2A" w14:textId="77777777" w:rsidR="00DE289D" w:rsidRPr="00C038F5" w:rsidRDefault="00DE289D" w:rsidP="00DE289D">
      <w:pPr>
        <w:rPr>
          <w:rFonts w:ascii="Arial" w:hAnsi="Arial" w:cs="Arial"/>
          <w:sz w:val="24"/>
          <w:szCs w:val="24"/>
        </w:rPr>
      </w:pPr>
    </w:p>
    <w:p w14:paraId="64B0A7BA" w14:textId="622B80F3" w:rsidR="00DE289D" w:rsidRDefault="00CC1663" w:rsidP="00DE289D">
      <w:pPr>
        <w:rPr>
          <w:noProof/>
        </w:rPr>
      </w:pPr>
      <w:r w:rsidRPr="00CC1663">
        <w:rPr>
          <w:rFonts w:ascii="Arial" w:hAnsi="Arial" w:cs="Arial"/>
          <w:sz w:val="24"/>
          <w:szCs w:val="24"/>
        </w:rPr>
        <w:drawing>
          <wp:inline distT="0" distB="0" distL="0" distR="0" wp14:anchorId="25BC088D" wp14:editId="39A0DAAC">
            <wp:extent cx="5201376" cy="1848108"/>
            <wp:effectExtent l="0" t="0" r="0" b="0"/>
            <wp:docPr id="18" name="Afbeelding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663">
        <w:rPr>
          <w:noProof/>
        </w:rPr>
        <w:t xml:space="preserve"> </w:t>
      </w:r>
      <w:r w:rsidRPr="00CC1663">
        <w:rPr>
          <w:rFonts w:ascii="Arial" w:hAnsi="Arial" w:cs="Arial"/>
          <w:sz w:val="24"/>
          <w:szCs w:val="24"/>
        </w:rPr>
        <w:drawing>
          <wp:inline distT="0" distB="0" distL="0" distR="0" wp14:anchorId="44664E9A" wp14:editId="47F7B1AA">
            <wp:extent cx="5760720" cy="1224915"/>
            <wp:effectExtent l="0" t="0" r="0" b="0"/>
            <wp:docPr id="19" name="Afbeelding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CFF5" w14:textId="7F7CB022" w:rsidR="00CC1663" w:rsidRDefault="00CC1663" w:rsidP="00DE289D">
      <w:pPr>
        <w:rPr>
          <w:noProof/>
        </w:rPr>
      </w:pPr>
    </w:p>
    <w:p w14:paraId="6D7E0927" w14:textId="1732004D" w:rsidR="00CC1663" w:rsidRDefault="00CC1663" w:rsidP="00DE289D">
      <w:pPr>
        <w:rPr>
          <w:noProof/>
        </w:rPr>
      </w:pPr>
    </w:p>
    <w:p w14:paraId="7442496F" w14:textId="2E0821C2" w:rsidR="00CC1663" w:rsidRDefault="00CC1663" w:rsidP="00DE289D">
      <w:pPr>
        <w:rPr>
          <w:noProof/>
        </w:rPr>
      </w:pPr>
    </w:p>
    <w:p w14:paraId="0903E1D4" w14:textId="74FB2707" w:rsidR="00CC1663" w:rsidRDefault="00CC1663" w:rsidP="00DE289D">
      <w:pPr>
        <w:rPr>
          <w:noProof/>
        </w:rPr>
      </w:pPr>
    </w:p>
    <w:p w14:paraId="62152D67" w14:textId="617BBDFB" w:rsidR="00CC1663" w:rsidRDefault="00CC1663" w:rsidP="00DE289D">
      <w:pPr>
        <w:rPr>
          <w:noProof/>
        </w:rPr>
      </w:pPr>
    </w:p>
    <w:p w14:paraId="63341FCC" w14:textId="61B4B83D" w:rsidR="00CC1663" w:rsidRDefault="00CC1663" w:rsidP="00DE289D">
      <w:pPr>
        <w:rPr>
          <w:noProof/>
        </w:rPr>
      </w:pPr>
    </w:p>
    <w:p w14:paraId="6D0CE1E9" w14:textId="22439B1C" w:rsidR="00CC1663" w:rsidRDefault="00CC1663" w:rsidP="00DE289D">
      <w:pPr>
        <w:rPr>
          <w:noProof/>
        </w:rPr>
      </w:pPr>
    </w:p>
    <w:p w14:paraId="16A25791" w14:textId="6D0619B5" w:rsidR="00CC1663" w:rsidRDefault="00CC1663" w:rsidP="00DE289D">
      <w:pPr>
        <w:rPr>
          <w:noProof/>
        </w:rPr>
      </w:pPr>
    </w:p>
    <w:p w14:paraId="1E153243" w14:textId="2E35F168" w:rsidR="00CC1663" w:rsidRDefault="00CC1663" w:rsidP="00DE289D">
      <w:pPr>
        <w:rPr>
          <w:noProof/>
        </w:rPr>
      </w:pPr>
    </w:p>
    <w:p w14:paraId="667AFE0B" w14:textId="1770CEFB" w:rsidR="00CC1663" w:rsidRDefault="00CC1663" w:rsidP="00DE289D">
      <w:pPr>
        <w:rPr>
          <w:noProof/>
        </w:rPr>
      </w:pPr>
    </w:p>
    <w:p w14:paraId="5DC124A3" w14:textId="2E3A8443" w:rsidR="00CC1663" w:rsidRDefault="00CC1663" w:rsidP="00CC1663">
      <w:pPr>
        <w:pStyle w:val="Kop2"/>
      </w:pPr>
      <w:bookmarkStart w:id="5" w:name="_Toc84252764"/>
      <w:r>
        <w:lastRenderedPageBreak/>
        <w:t>Post test</w:t>
      </w:r>
      <w:bookmarkEnd w:id="5"/>
      <w:r>
        <w:t xml:space="preserve"> </w:t>
      </w:r>
    </w:p>
    <w:p w14:paraId="15F0C1DA" w14:textId="521059CE" w:rsidR="00CC1663" w:rsidRPr="00CC1663" w:rsidRDefault="00CC1663" w:rsidP="00CC1663">
      <w:pPr>
        <w:rPr>
          <w:lang w:val="en-GB"/>
        </w:rPr>
      </w:pPr>
      <w:r w:rsidRPr="00CC1663">
        <w:rPr>
          <w:lang w:val="en-GB"/>
        </w:rPr>
        <w:drawing>
          <wp:inline distT="0" distB="0" distL="0" distR="0" wp14:anchorId="585204FB" wp14:editId="7FE444A4">
            <wp:extent cx="5153025" cy="2113581"/>
            <wp:effectExtent l="0" t="0" r="0" b="127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75107" cy="212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F750B" w14:textId="020CD062" w:rsidR="00DE289D" w:rsidRPr="00C038F5" w:rsidRDefault="00CC1663" w:rsidP="00DE289D">
      <w:pPr>
        <w:rPr>
          <w:rFonts w:ascii="Arial" w:hAnsi="Arial" w:cs="Arial"/>
          <w:sz w:val="24"/>
          <w:szCs w:val="24"/>
        </w:rPr>
      </w:pPr>
      <w:r w:rsidRPr="00CC1663">
        <w:rPr>
          <w:rFonts w:ascii="Arial" w:hAnsi="Arial" w:cs="Arial"/>
          <w:sz w:val="24"/>
          <w:szCs w:val="24"/>
        </w:rPr>
        <w:drawing>
          <wp:inline distT="0" distB="0" distL="0" distR="0" wp14:anchorId="4197C7A2" wp14:editId="76D26F82">
            <wp:extent cx="3724795" cy="790685"/>
            <wp:effectExtent l="0" t="0" r="9525" b="9525"/>
            <wp:docPr id="23" name="Afbeelding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A051C" w14:textId="62D345BB" w:rsidR="00DE289D" w:rsidRDefault="00CC1663" w:rsidP="00DE289D">
      <w:pPr>
        <w:rPr>
          <w:noProof/>
        </w:rPr>
      </w:pPr>
      <w:r w:rsidRPr="00CC1663">
        <w:rPr>
          <w:rFonts w:ascii="Arial" w:hAnsi="Arial" w:cs="Arial"/>
          <w:sz w:val="24"/>
          <w:szCs w:val="24"/>
        </w:rPr>
        <w:drawing>
          <wp:inline distT="0" distB="0" distL="0" distR="0" wp14:anchorId="1C39AC8F" wp14:editId="6B9DA0A5">
            <wp:extent cx="4153480" cy="2219635"/>
            <wp:effectExtent l="0" t="0" r="0" b="9525"/>
            <wp:docPr id="22" name="Afbeelding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1663">
        <w:rPr>
          <w:noProof/>
        </w:rPr>
        <w:t xml:space="preserve"> </w:t>
      </w:r>
      <w:r w:rsidRPr="00CC1663">
        <w:rPr>
          <w:rFonts w:ascii="Arial" w:hAnsi="Arial" w:cs="Arial"/>
          <w:sz w:val="24"/>
          <w:szCs w:val="24"/>
        </w:rPr>
        <w:drawing>
          <wp:inline distT="0" distB="0" distL="0" distR="0" wp14:anchorId="253761A5" wp14:editId="58A9B189">
            <wp:extent cx="3124636" cy="1086002"/>
            <wp:effectExtent l="0" t="0" r="0" b="0"/>
            <wp:docPr id="24" name="Afbeelding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F33E" w14:textId="4112F629" w:rsidR="00283CB0" w:rsidRDefault="00283CB0" w:rsidP="00DE289D">
      <w:pPr>
        <w:rPr>
          <w:noProof/>
        </w:rPr>
      </w:pPr>
    </w:p>
    <w:p w14:paraId="0F7A4D87" w14:textId="61FCE438" w:rsidR="00283CB0" w:rsidRDefault="00283CB0" w:rsidP="00DE289D">
      <w:pPr>
        <w:rPr>
          <w:noProof/>
        </w:rPr>
      </w:pPr>
    </w:p>
    <w:p w14:paraId="3DCC30AE" w14:textId="5D74521C" w:rsidR="00283CB0" w:rsidRDefault="00283CB0" w:rsidP="00DE289D">
      <w:pPr>
        <w:rPr>
          <w:noProof/>
        </w:rPr>
      </w:pPr>
    </w:p>
    <w:p w14:paraId="527EE046" w14:textId="686ED10B" w:rsidR="00283CB0" w:rsidRDefault="00283CB0" w:rsidP="00DE289D">
      <w:pPr>
        <w:rPr>
          <w:noProof/>
        </w:rPr>
      </w:pPr>
    </w:p>
    <w:p w14:paraId="7E56773F" w14:textId="5629AD70" w:rsidR="00283CB0" w:rsidRDefault="00283CB0" w:rsidP="00DE289D">
      <w:pPr>
        <w:rPr>
          <w:noProof/>
        </w:rPr>
      </w:pPr>
    </w:p>
    <w:p w14:paraId="17EF7DC7" w14:textId="3F1D83DE" w:rsidR="00283CB0" w:rsidRPr="00C038F5" w:rsidRDefault="00283CB0" w:rsidP="00DE289D">
      <w:pPr>
        <w:rPr>
          <w:rFonts w:ascii="Arial" w:hAnsi="Arial" w:cs="Arial"/>
          <w:sz w:val="24"/>
          <w:szCs w:val="24"/>
        </w:rPr>
      </w:pPr>
      <w:r w:rsidRPr="00283CB0">
        <w:rPr>
          <w:rFonts w:ascii="Arial" w:hAnsi="Arial" w:cs="Arial"/>
          <w:sz w:val="24"/>
          <w:szCs w:val="24"/>
        </w:rPr>
        <w:lastRenderedPageBreak/>
        <w:t xml:space="preserve">Indien een gegeven body onvoledig of fout is returned de test een fout. </w:t>
      </w:r>
      <w:r w:rsidRPr="00283CB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474FADF6" wp14:editId="531BDFD3">
            <wp:simplePos x="0" y="0"/>
            <wp:positionH relativeFrom="column">
              <wp:posOffset>-4445</wp:posOffset>
            </wp:positionH>
            <wp:positionV relativeFrom="paragraph">
              <wp:posOffset>188595</wp:posOffset>
            </wp:positionV>
            <wp:extent cx="2505075" cy="1257300"/>
            <wp:effectExtent l="0" t="0" r="9525" b="0"/>
            <wp:wrapSquare wrapText="bothSides"/>
            <wp:docPr id="25" name="Afbeelding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2BC0B" w14:textId="57CBC45F" w:rsidR="00DE289D" w:rsidRDefault="00283CB0" w:rsidP="00DE28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de body is category meegegeven inplaats van categoryId</w:t>
      </w:r>
    </w:p>
    <w:p w14:paraId="3F396686" w14:textId="181EFFBE" w:rsidR="00283CB0" w:rsidRDefault="00283CB0" w:rsidP="00DE289D">
      <w:pPr>
        <w:rPr>
          <w:rFonts w:ascii="Arial" w:hAnsi="Arial" w:cs="Arial"/>
          <w:sz w:val="24"/>
          <w:szCs w:val="24"/>
        </w:rPr>
      </w:pPr>
    </w:p>
    <w:p w14:paraId="7845E66D" w14:textId="25048B5A" w:rsidR="00283CB0" w:rsidRDefault="00283CB0" w:rsidP="00DE289D">
      <w:pPr>
        <w:rPr>
          <w:rFonts w:ascii="Arial" w:hAnsi="Arial" w:cs="Arial"/>
          <w:sz w:val="24"/>
          <w:szCs w:val="24"/>
        </w:rPr>
      </w:pPr>
      <w:r w:rsidRPr="00283CB0">
        <w:rPr>
          <w:rFonts w:ascii="Arial" w:hAnsi="Arial" w:cs="Arial"/>
          <w:sz w:val="24"/>
          <w:szCs w:val="24"/>
        </w:rPr>
        <w:drawing>
          <wp:inline distT="0" distB="0" distL="0" distR="0" wp14:anchorId="3A62B11F" wp14:editId="4738C516">
            <wp:extent cx="5760720" cy="1478280"/>
            <wp:effectExtent l="0" t="0" r="0" b="7620"/>
            <wp:docPr id="27" name="Afbeelding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8AEA" w14:textId="7AC5CA86" w:rsidR="00283CB0" w:rsidRPr="00C038F5" w:rsidRDefault="00283CB0" w:rsidP="00DE289D">
      <w:pPr>
        <w:rPr>
          <w:rFonts w:ascii="Arial" w:hAnsi="Arial" w:cs="Arial"/>
          <w:sz w:val="24"/>
          <w:szCs w:val="24"/>
        </w:rPr>
      </w:pPr>
      <w:r w:rsidRPr="00283CB0">
        <w:rPr>
          <w:rFonts w:ascii="Arial" w:hAnsi="Arial" w:cs="Arial"/>
          <w:sz w:val="24"/>
          <w:szCs w:val="24"/>
        </w:rPr>
        <w:drawing>
          <wp:inline distT="0" distB="0" distL="0" distR="0" wp14:anchorId="10F75DC9" wp14:editId="5BFD3655">
            <wp:extent cx="5760720" cy="1339850"/>
            <wp:effectExtent l="0" t="0" r="0" b="0"/>
            <wp:docPr id="26" name="Afbeelding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C6AA" w14:textId="77777777" w:rsidR="00DE289D" w:rsidRPr="00C038F5" w:rsidRDefault="00DE289D" w:rsidP="00DE289D">
      <w:pPr>
        <w:rPr>
          <w:rFonts w:ascii="Arial" w:hAnsi="Arial" w:cs="Arial"/>
          <w:sz w:val="24"/>
          <w:szCs w:val="24"/>
        </w:rPr>
      </w:pPr>
    </w:p>
    <w:p w14:paraId="1C764B57" w14:textId="77777777" w:rsidR="00DE289D" w:rsidRPr="00C038F5" w:rsidRDefault="00DE289D" w:rsidP="00DE289D">
      <w:pPr>
        <w:rPr>
          <w:rFonts w:ascii="Arial" w:hAnsi="Arial" w:cs="Arial"/>
          <w:sz w:val="24"/>
          <w:szCs w:val="24"/>
        </w:rPr>
      </w:pPr>
    </w:p>
    <w:p w14:paraId="01350B85" w14:textId="77777777" w:rsidR="00DE289D" w:rsidRPr="00C038F5" w:rsidRDefault="00DE289D" w:rsidP="00DE289D">
      <w:pPr>
        <w:tabs>
          <w:tab w:val="left" w:pos="2925"/>
        </w:tabs>
        <w:rPr>
          <w:rFonts w:ascii="Arial" w:hAnsi="Arial" w:cs="Arial"/>
          <w:sz w:val="24"/>
          <w:szCs w:val="24"/>
        </w:rPr>
      </w:pPr>
      <w:r w:rsidRPr="00C038F5">
        <w:rPr>
          <w:rFonts w:ascii="Arial" w:hAnsi="Arial" w:cs="Arial"/>
          <w:sz w:val="24"/>
          <w:szCs w:val="24"/>
        </w:rPr>
        <w:tab/>
      </w:r>
    </w:p>
    <w:sectPr w:rsidR="00DE289D" w:rsidRPr="00C038F5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72BC9" w14:textId="77777777" w:rsidR="00E35B98" w:rsidRDefault="00E35B98" w:rsidP="007F7597">
      <w:pPr>
        <w:spacing w:after="0" w:line="240" w:lineRule="auto"/>
      </w:pPr>
      <w:r>
        <w:separator/>
      </w:r>
    </w:p>
  </w:endnote>
  <w:endnote w:type="continuationSeparator" w:id="0">
    <w:p w14:paraId="66C23FF4" w14:textId="77777777" w:rsidR="00E35B98" w:rsidRDefault="00E35B98" w:rsidP="007F7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4A28FA" w14:textId="77777777" w:rsidR="00B0632D" w:rsidRDefault="00B0632D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FD7D05" w14:textId="77777777" w:rsidR="00235291" w:rsidRDefault="00235291" w:rsidP="00604782">
    <w:pPr>
      <w:pStyle w:val="Voettekst"/>
      <w:pBdr>
        <w:top w:val="single" w:sz="4" w:space="1" w:color="auto"/>
      </w:pBdr>
      <w:rPr>
        <w:rFonts w:ascii="Arial" w:hAnsi="Arial" w:cs="Arial"/>
        <w:sz w:val="24"/>
        <w:szCs w:val="24"/>
      </w:rPr>
    </w:pPr>
    <w:r w:rsidRPr="00DE289D">
      <w:rPr>
        <w:rFonts w:ascii="Arial" w:hAnsi="Arial" w:cs="Arial"/>
        <w:sz w:val="24"/>
        <w:szCs w:val="24"/>
      </w:rPr>
      <w:t>Schooljaar 20</w:t>
    </w:r>
    <w:r w:rsidR="003F7A43">
      <w:rPr>
        <w:rFonts w:ascii="Arial" w:hAnsi="Arial" w:cs="Arial"/>
        <w:sz w:val="24"/>
        <w:szCs w:val="24"/>
      </w:rPr>
      <w:t>21</w:t>
    </w:r>
    <w:r w:rsidRPr="00DE289D">
      <w:rPr>
        <w:rFonts w:ascii="Arial" w:hAnsi="Arial" w:cs="Arial"/>
        <w:sz w:val="24"/>
        <w:szCs w:val="24"/>
      </w:rPr>
      <w:t>-202</w:t>
    </w:r>
    <w:r w:rsidR="003F7A43">
      <w:rPr>
        <w:rFonts w:ascii="Arial" w:hAnsi="Arial" w:cs="Arial"/>
        <w:sz w:val="24"/>
        <w:szCs w:val="24"/>
      </w:rPr>
      <w:t>2</w:t>
    </w:r>
  </w:p>
  <w:p w14:paraId="71B1FDB5" w14:textId="77777777" w:rsidR="00235291" w:rsidRPr="00DE289D" w:rsidRDefault="003F7A43" w:rsidP="00235291">
    <w:pPr>
      <w:pStyle w:val="Koptekst"/>
      <w:rPr>
        <w:rFonts w:ascii="Arial" w:hAnsi="Arial" w:cs="Arial"/>
        <w:sz w:val="24"/>
        <w:szCs w:val="24"/>
      </w:rPr>
    </w:pPr>
    <w:r>
      <w:rPr>
        <w:rFonts w:ascii="Arial" w:hAnsi="Arial" w:cs="Arial"/>
        <w:color w:val="333333"/>
        <w:sz w:val="24"/>
        <w:szCs w:val="24"/>
        <w:shd w:val="clear" w:color="auto" w:fill="FFFFFF"/>
      </w:rPr>
      <w:t>3Ti1</w:t>
    </w:r>
  </w:p>
  <w:p w14:paraId="545F013D" w14:textId="77777777" w:rsidR="00235291" w:rsidRDefault="00235291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E55A63" w14:textId="77777777" w:rsidR="00B0632D" w:rsidRDefault="00B0632D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3C0394" w14:textId="77777777" w:rsidR="00E35B98" w:rsidRDefault="00E35B98" w:rsidP="007F7597">
      <w:pPr>
        <w:spacing w:after="0" w:line="240" w:lineRule="auto"/>
      </w:pPr>
      <w:r>
        <w:separator/>
      </w:r>
    </w:p>
  </w:footnote>
  <w:footnote w:type="continuationSeparator" w:id="0">
    <w:p w14:paraId="026B46EF" w14:textId="77777777" w:rsidR="00E35B98" w:rsidRDefault="00E35B98" w:rsidP="007F7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75752" w14:textId="77777777" w:rsidR="00B0632D" w:rsidRDefault="00B0632D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3B9368" w14:textId="77777777" w:rsidR="007F7597" w:rsidRDefault="007F7597">
    <w:pPr>
      <w:pStyle w:val="Koptekst"/>
      <w:rPr>
        <w:rFonts w:ascii="Arial" w:hAnsi="Arial" w:cs="Arial"/>
        <w:sz w:val="24"/>
        <w:szCs w:val="24"/>
      </w:rPr>
    </w:pPr>
    <w:r w:rsidRPr="00DE289D">
      <w:rPr>
        <w:rFonts w:ascii="Arial" w:hAnsi="Arial" w:cs="Arial"/>
        <w:sz w:val="24"/>
        <w:szCs w:val="24"/>
      </w:rPr>
      <w:t>Bart Meeremans</w:t>
    </w:r>
    <w:r w:rsidRPr="00DE289D">
      <w:rPr>
        <w:rFonts w:ascii="Arial" w:hAnsi="Arial" w:cs="Arial"/>
        <w:sz w:val="24"/>
        <w:szCs w:val="24"/>
      </w:rPr>
      <w:tab/>
    </w:r>
    <w:r w:rsidRPr="00DE289D">
      <w:rPr>
        <w:rFonts w:ascii="Arial" w:hAnsi="Arial" w:cs="Arial"/>
        <w:sz w:val="24"/>
        <w:szCs w:val="24"/>
      </w:rPr>
      <w:tab/>
      <w:t>Toegepaste informatica</w:t>
    </w:r>
  </w:p>
  <w:p w14:paraId="0A92D9B2" w14:textId="28C15334" w:rsidR="00235291" w:rsidRPr="00DE289D" w:rsidRDefault="00235291" w:rsidP="00604782">
    <w:pPr>
      <w:pStyle w:val="Koptekst"/>
      <w:pBdr>
        <w:bottom w:val="single" w:sz="4" w:space="1" w:color="auto"/>
      </w:pBdr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v</w:t>
    </w:r>
    <w:r w:rsidRPr="00DE289D">
      <w:rPr>
        <w:rFonts w:ascii="Arial" w:hAnsi="Arial" w:cs="Arial"/>
        <w:sz w:val="24"/>
        <w:szCs w:val="24"/>
      </w:rPr>
      <w:t>ak:</w:t>
    </w:r>
    <w:r w:rsidR="00B0632D">
      <w:rPr>
        <w:rFonts w:ascii="Arial" w:hAnsi="Arial" w:cs="Arial"/>
        <w:sz w:val="24"/>
        <w:szCs w:val="24"/>
      </w:rPr>
      <w:t>Software testing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  <w:t>r0794739</w:t>
    </w: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</w:p>
  <w:p w14:paraId="3EB63E22" w14:textId="77777777" w:rsidR="00235291" w:rsidRPr="00DE289D" w:rsidRDefault="00235291">
    <w:pPr>
      <w:pStyle w:val="Koptekst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ab/>
    </w:r>
    <w:r>
      <w:rPr>
        <w:rFonts w:ascii="Arial" w:hAnsi="Arial" w:cs="Arial"/>
        <w:sz w:val="24"/>
        <w:szCs w:val="24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61E90" w14:textId="77777777" w:rsidR="00B0632D" w:rsidRDefault="00B0632D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B19"/>
    <w:rsid w:val="001C3642"/>
    <w:rsid w:val="00235291"/>
    <w:rsid w:val="00240E64"/>
    <w:rsid w:val="00283CB0"/>
    <w:rsid w:val="003F7A43"/>
    <w:rsid w:val="005624A8"/>
    <w:rsid w:val="00595073"/>
    <w:rsid w:val="00604782"/>
    <w:rsid w:val="007F7597"/>
    <w:rsid w:val="00865B19"/>
    <w:rsid w:val="00873840"/>
    <w:rsid w:val="009A34DA"/>
    <w:rsid w:val="00B0632D"/>
    <w:rsid w:val="00C038F5"/>
    <w:rsid w:val="00CC1663"/>
    <w:rsid w:val="00D36984"/>
    <w:rsid w:val="00D560A4"/>
    <w:rsid w:val="00DE289D"/>
    <w:rsid w:val="00E35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8AB6"/>
  <w15:chartTrackingRefBased/>
  <w15:docId w15:val="{2FCE13DC-F3AB-4725-AFDA-E19CF8311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D369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369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D369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7F7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F7597"/>
  </w:style>
  <w:style w:type="paragraph" w:styleId="Voettekst">
    <w:name w:val="footer"/>
    <w:basedOn w:val="Standaard"/>
    <w:link w:val="VoettekstChar"/>
    <w:uiPriority w:val="99"/>
    <w:unhideWhenUsed/>
    <w:rsid w:val="007F759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F7597"/>
  </w:style>
  <w:style w:type="paragraph" w:styleId="Ballontekst">
    <w:name w:val="Balloon Text"/>
    <w:basedOn w:val="Standaard"/>
    <w:link w:val="BallontekstChar"/>
    <w:uiPriority w:val="99"/>
    <w:semiHidden/>
    <w:unhideWhenUsed/>
    <w:rsid w:val="006047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04782"/>
    <w:rPr>
      <w:rFonts w:ascii="Segoe UI" w:hAnsi="Segoe UI" w:cs="Segoe UI"/>
      <w:sz w:val="18"/>
      <w:szCs w:val="18"/>
    </w:rPr>
  </w:style>
  <w:style w:type="character" w:customStyle="1" w:styleId="Kop1Char">
    <w:name w:val="Kop 1 Char"/>
    <w:basedOn w:val="Standaardalinea-lettertype"/>
    <w:link w:val="Kop1"/>
    <w:uiPriority w:val="9"/>
    <w:rsid w:val="00D369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D3698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Kop3Char">
    <w:name w:val="Kop 3 Char"/>
    <w:basedOn w:val="Standaardalinea-lettertype"/>
    <w:link w:val="Kop3"/>
    <w:uiPriority w:val="9"/>
    <w:rsid w:val="00D369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GB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36984"/>
    <w:pPr>
      <w:outlineLvl w:val="9"/>
    </w:pPr>
    <w:rPr>
      <w:lang w:eastAsia="en-GB"/>
    </w:rPr>
  </w:style>
  <w:style w:type="paragraph" w:styleId="Inhopg1">
    <w:name w:val="toc 1"/>
    <w:basedOn w:val="Standaard"/>
    <w:next w:val="Standaard"/>
    <w:autoRedefine/>
    <w:uiPriority w:val="39"/>
    <w:unhideWhenUsed/>
    <w:rsid w:val="00D36984"/>
    <w:pPr>
      <w:spacing w:after="100"/>
    </w:pPr>
    <w:rPr>
      <w:lang w:val="en-GB"/>
    </w:rPr>
  </w:style>
  <w:style w:type="paragraph" w:styleId="Inhopg2">
    <w:name w:val="toc 2"/>
    <w:basedOn w:val="Standaard"/>
    <w:next w:val="Standaard"/>
    <w:autoRedefine/>
    <w:uiPriority w:val="39"/>
    <w:unhideWhenUsed/>
    <w:rsid w:val="00D36984"/>
    <w:pPr>
      <w:spacing w:after="100"/>
      <w:ind w:left="220"/>
    </w:pPr>
    <w:rPr>
      <w:lang w:val="en-GB"/>
    </w:rPr>
  </w:style>
  <w:style w:type="paragraph" w:styleId="Inhopg3">
    <w:name w:val="toc 3"/>
    <w:basedOn w:val="Standaard"/>
    <w:next w:val="Standaard"/>
    <w:autoRedefine/>
    <w:uiPriority w:val="39"/>
    <w:unhideWhenUsed/>
    <w:rsid w:val="00D36984"/>
    <w:pPr>
      <w:spacing w:after="100"/>
      <w:ind w:left="440"/>
    </w:pPr>
    <w:rPr>
      <w:lang w:val="en-GB"/>
    </w:rPr>
  </w:style>
  <w:style w:type="character" w:styleId="Hyperlink">
    <w:name w:val="Hyperlink"/>
    <w:basedOn w:val="Standaardalinea-lettertype"/>
    <w:uiPriority w:val="99"/>
    <w:unhideWhenUsed/>
    <w:rsid w:val="00D369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header" Target="header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tm\OneDrive\school\3tl\voorblad%20sjabloon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voorblad sjabloon.dotx</Template>
  <TotalTime>27</TotalTime>
  <Pages>9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meeremans</dc:creator>
  <cp:keywords/>
  <dc:description/>
  <cp:lastModifiedBy>bart meeremans</cp:lastModifiedBy>
  <cp:revision>12</cp:revision>
  <dcterms:created xsi:type="dcterms:W3CDTF">2021-10-03T09:47:00Z</dcterms:created>
  <dcterms:modified xsi:type="dcterms:W3CDTF">2021-10-04T13:12:00Z</dcterms:modified>
</cp:coreProperties>
</file>